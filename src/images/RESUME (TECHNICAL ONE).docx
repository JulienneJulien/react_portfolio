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8"/>
        <w:gridCol w:w="279"/>
        <w:gridCol w:w="3451"/>
        <w:gridCol w:w="6325"/>
        <w:gridCol w:w="403"/>
        <w:gridCol w:w="616"/>
      </w:tblGrid>
      <w:tr w:rsidR="00F91753" w:rsidRPr="00320ECB" w14:paraId="19B82188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72E4E" w14:textId="77777777" w:rsidR="00F91753" w:rsidRPr="00173B36" w:rsidRDefault="00F91753" w:rsidP="00262B06"/>
        </w:tc>
      </w:tr>
      <w:tr w:rsidR="00173B36" w:rsidRPr="00320ECB" w14:paraId="722FDD8A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B24EA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3FBED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4818D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AB883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585EE" w14:textId="77777777" w:rsidR="00F91753" w:rsidRPr="00173B36" w:rsidRDefault="00F91753" w:rsidP="00262B06"/>
        </w:tc>
      </w:tr>
      <w:tr w:rsidR="00173B36" w:rsidRPr="00320ECB" w14:paraId="36EBBD44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2EE6B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15F4E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020469" w14:textId="4E2C9F88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42DA6C99" wp14:editId="5085077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C91D27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250988">
              <w:t xml:space="preserve"> JULIENNE JULIEN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7C50ED" wp14:editId="2E394EC5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59452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96FF826" w14:textId="4E73DE86" w:rsidR="00B62B99" w:rsidRPr="00173B36" w:rsidRDefault="00250988" w:rsidP="00262B06">
            <w:pPr>
              <w:pStyle w:val="Subtitle"/>
            </w:pPr>
            <w:r>
              <w:rPr>
                <w:rFonts w:ascii="Segoe UI" w:hAnsi="Segoe UI" w:cs="Segoe UI"/>
                <w:shd w:val="clear" w:color="auto" w:fill="FFFFFF"/>
              </w:rPr>
              <w:t> FullStack Web Developer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FB8FF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8FDC1" w14:textId="77777777" w:rsidR="00F91753" w:rsidRPr="00173B36" w:rsidRDefault="00F91753" w:rsidP="00262B06"/>
        </w:tc>
      </w:tr>
      <w:tr w:rsidR="00173B36" w:rsidRPr="00320ECB" w14:paraId="303CBBA7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89F9D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00F93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21D19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FF60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C0807" w14:textId="77777777" w:rsidR="004A4C74" w:rsidRPr="00173B36" w:rsidRDefault="004A4C74" w:rsidP="00262B06"/>
        </w:tc>
      </w:tr>
      <w:tr w:rsidR="00F91753" w:rsidRPr="00320ECB" w14:paraId="4E4B8927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B79B" w14:textId="77777777" w:rsidR="00F91753" w:rsidRPr="00173B36" w:rsidRDefault="00F91753" w:rsidP="00262B06"/>
        </w:tc>
      </w:tr>
      <w:tr w:rsidR="00686284" w:rsidRPr="00320ECB" w14:paraId="1B0642EF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CC2DD031CCA4DFEAED25646862A1862"/>
              </w:placeholder>
              <w:temporary/>
              <w:showingPlcHdr/>
              <w15:appearance w15:val="hidden"/>
            </w:sdtPr>
            <w:sdtContent>
              <w:p w14:paraId="42D980D3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2D2FE875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78F97A8" wp14:editId="0AB9FBC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2C55DC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F5A720" w14:textId="4C950077" w:rsidR="00792D43" w:rsidRPr="00CA3BCD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0"/>
                <w:szCs w:val="20"/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BFD8CF0" wp14:editId="6914A622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250988" w:rsidRPr="00CA3BCD">
              <w:rPr>
                <w:sz w:val="20"/>
                <w:szCs w:val="20"/>
              </w:rPr>
              <w:t>754-204-7491</w:t>
            </w:r>
          </w:p>
          <w:p w14:paraId="68192933" w14:textId="6048D036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5836431D" wp14:editId="7A92DF89">
                  <wp:extent cx="201295" cy="181794"/>
                  <wp:effectExtent l="0" t="0" r="8255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82777B" w:rsidRPr="0082777B">
              <w:rPr>
                <w:sz w:val="20"/>
                <w:szCs w:val="20"/>
              </w:rPr>
              <w:t>https://github.com/JulienneJulien</w:t>
            </w:r>
          </w:p>
          <w:p w14:paraId="284E7AAC" w14:textId="65BC8246" w:rsidR="00792D43" w:rsidRPr="003D4D0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4"/>
                <w:szCs w:val="24"/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4C1A4215" wp14:editId="2665FC78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250988" w:rsidRPr="003D4D0A">
              <w:rPr>
                <w:sz w:val="20"/>
                <w:szCs w:val="20"/>
              </w:rPr>
              <w:t>J</w:t>
            </w:r>
            <w:r w:rsidR="003D4D0A" w:rsidRPr="003D4D0A">
              <w:rPr>
                <w:sz w:val="20"/>
                <w:szCs w:val="20"/>
              </w:rPr>
              <w:t>ulienneJulien15@gmail.com</w:t>
            </w:r>
          </w:p>
          <w:p w14:paraId="65C4D699" w14:textId="28305486" w:rsidR="00686284" w:rsidRPr="00173B36" w:rsidRDefault="00FB1F01" w:rsidP="00262B06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31933D18" wp14:editId="789B8FB7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82777B" w:rsidRPr="0082777B">
              <w:rPr>
                <w:sz w:val="20"/>
                <w:szCs w:val="20"/>
              </w:rPr>
              <w:t>www.linkedin.com/in/Julienne-J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F3235C53E4854075823881942CA85DC0"/>
              </w:placeholder>
              <w:temporary/>
              <w:showingPlcHdr/>
              <w15:appearance w15:val="hidden"/>
            </w:sdtPr>
            <w:sdtContent>
              <w:p w14:paraId="4B699BAD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2D860B7F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2E5630F" wp14:editId="3515E86D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8C2C1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780D573" w14:textId="77777777" w:rsidR="00686284" w:rsidRPr="000F0AB5" w:rsidRDefault="0097490A" w:rsidP="00262B06">
            <w:pPr>
              <w:rPr>
                <w:sz w:val="20"/>
                <w:szCs w:val="20"/>
              </w:rPr>
            </w:pPr>
            <w:r w:rsidRPr="000F0AB5">
              <w:rPr>
                <w:sz w:val="20"/>
                <w:szCs w:val="20"/>
              </w:rPr>
              <w:t>My goal is to be the best web developer I can be and to contribute to the technology industry in any way I can. The goal of my career is to become a skilled developer by learning from more experienced developers, remaining humble, and acquiring as much knowledge as possible.</w:t>
            </w:r>
          </w:p>
          <w:p w14:paraId="0A73E434" w14:textId="37A8AEF9" w:rsidR="0097490A" w:rsidRPr="0097490A" w:rsidRDefault="0097490A" w:rsidP="00262B06">
            <w:pPr>
              <w:rPr>
                <w:rFonts w:cstheme="minorHAnsi"/>
              </w:rPr>
            </w:pPr>
            <w:r w:rsidRPr="000F0AB5">
              <w:rPr>
                <w:rFonts w:cstheme="minorHAnsi"/>
                <w:color w:val="5E7697" w:themeColor="accent1"/>
                <w:sz w:val="20"/>
                <w:szCs w:val="20"/>
              </w:rPr>
              <w:t>“It’s kind of fun to do the impossible.” – Walt Disney</w:t>
            </w:r>
          </w:p>
        </w:tc>
      </w:tr>
      <w:tr w:rsidR="00F716E1" w:rsidRPr="00320ECB" w14:paraId="2E03B4BF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F490184898514F88B679248191634640"/>
              </w:placeholder>
              <w:temporary/>
              <w:showingPlcHdr/>
              <w15:appearance w15:val="hidden"/>
            </w:sdtPr>
            <w:sdtContent>
              <w:p w14:paraId="5A428C76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46136934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4827D5C" wp14:editId="3D100225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17B2EF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71FEB1D" w14:textId="77777777" w:rsidR="00F716E1" w:rsidRDefault="00952BCA" w:rsidP="00952BCA">
            <w:pPr>
              <w:pStyle w:val="ListParagraph"/>
            </w:pPr>
            <w:r>
              <w:t>React.js</w:t>
            </w:r>
          </w:p>
          <w:p w14:paraId="29A6D954" w14:textId="77777777" w:rsidR="00952BCA" w:rsidRDefault="00952BCA" w:rsidP="00952BCA">
            <w:pPr>
              <w:pStyle w:val="ListParagraph"/>
            </w:pPr>
            <w:r>
              <w:t>MONGODB</w:t>
            </w:r>
          </w:p>
          <w:p w14:paraId="3027B5EA" w14:textId="77777777" w:rsidR="00952BCA" w:rsidRDefault="00952BCA" w:rsidP="00952BCA">
            <w:pPr>
              <w:pStyle w:val="ListParagraph"/>
            </w:pPr>
            <w:r>
              <w:t>NODE.JS</w:t>
            </w:r>
          </w:p>
          <w:p w14:paraId="54DB5F85" w14:textId="77777777" w:rsidR="00952BCA" w:rsidRDefault="00952BCA" w:rsidP="00952BCA">
            <w:pPr>
              <w:pStyle w:val="ListParagraph"/>
            </w:pPr>
            <w:r>
              <w:t>MYSQL</w:t>
            </w:r>
          </w:p>
          <w:p w14:paraId="444FD33E" w14:textId="77777777" w:rsidR="00952BCA" w:rsidRDefault="00952BCA" w:rsidP="00952BCA">
            <w:pPr>
              <w:pStyle w:val="ListParagraph"/>
            </w:pPr>
            <w:r>
              <w:t>FRONT-END DEVELOPMENT</w:t>
            </w:r>
          </w:p>
          <w:p w14:paraId="2FBD4765" w14:textId="1463C1BF" w:rsidR="00952BCA" w:rsidRPr="00173B36" w:rsidRDefault="00952BCA" w:rsidP="00952BCA">
            <w:pPr>
              <w:pStyle w:val="ListParagraph"/>
            </w:pPr>
            <w:r>
              <w:t>BACK-END DEVELOPMENT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B09D94265B7D4D358918CF1027E8F82D"/>
              </w:placeholder>
              <w:temporary/>
              <w:showingPlcHdr/>
              <w15:appearance w15:val="hidden"/>
            </w:sdtPr>
            <w:sdtContent>
              <w:p w14:paraId="0B68AA03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494EF108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A2F2979" wp14:editId="6E56CD3D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AB63A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D2F4C2" w14:textId="77777777" w:rsidR="000F0AB5" w:rsidRDefault="000F0AB5" w:rsidP="000F0AB5">
            <w:pPr>
              <w:keepNext/>
              <w:keepLines/>
              <w:spacing w:before="0" w:after="0" w:line="400" w:lineRule="exact"/>
              <w:outlineLvl w:val="1"/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</w:pPr>
            <w:r w:rsidRPr="000F0AB5">
              <w:rPr>
                <w:rFonts w:eastAsiaTheme="majorEastAsia" w:cstheme="majorBidi"/>
                <w:color w:val="465870" w:themeColor="accent1" w:themeShade="BF"/>
                <w:sz w:val="28"/>
                <w:szCs w:val="26"/>
              </w:rPr>
              <w:t>Customer Support Associate</w:t>
            </w:r>
          </w:p>
          <w:p w14:paraId="2E8808B1" w14:textId="7F4CF1CE" w:rsidR="001A1BE0" w:rsidRPr="001A1BE0" w:rsidRDefault="001A1BE0" w:rsidP="000F0AB5">
            <w:pPr>
              <w:keepNext/>
              <w:keepLines/>
              <w:spacing w:before="0" w:after="0" w:line="400" w:lineRule="exact"/>
              <w:outlineLvl w:val="1"/>
              <w:rPr>
                <w:rFonts w:cstheme="minorHAnsi"/>
                <w:b/>
                <w:bCs/>
                <w:color w:val="5E7697" w:themeColor="accent1"/>
                <w:shd w:val="clear" w:color="auto" w:fill="FFFFFF"/>
              </w:rPr>
            </w:pPr>
            <w:r w:rsidRPr="001A1BE0">
              <w:rPr>
                <w:rFonts w:cstheme="minorHAnsi"/>
                <w:b/>
                <w:bCs/>
                <w:color w:val="5E7697" w:themeColor="accent1"/>
                <w:shd w:val="clear" w:color="auto" w:fill="FFFFFF"/>
              </w:rPr>
              <w:t>Alight Solutions</w:t>
            </w:r>
          </w:p>
          <w:p w14:paraId="2B65DA40" w14:textId="388D06E9" w:rsidR="001A1BE0" w:rsidRPr="001A1BE0" w:rsidRDefault="001A1BE0" w:rsidP="000F0AB5">
            <w:pPr>
              <w:keepNext/>
              <w:keepLines/>
              <w:spacing w:before="0" w:after="0" w:line="400" w:lineRule="exact"/>
              <w:outlineLvl w:val="1"/>
              <w:rPr>
                <w:rFonts w:eastAsiaTheme="majorEastAsia" w:cstheme="minorHAnsi"/>
                <w:color w:val="5E7697" w:themeColor="accent1"/>
              </w:rPr>
            </w:pPr>
            <w:r w:rsidRPr="001A1BE0">
              <w:rPr>
                <w:rFonts w:cstheme="minorHAnsi"/>
                <w:color w:val="5E7697" w:themeColor="accent1"/>
                <w:shd w:val="clear" w:color="auto" w:fill="FFFFFF"/>
              </w:rPr>
              <w:t>Orlando, Florida, United States</w:t>
            </w:r>
          </w:p>
          <w:p w14:paraId="4B047079" w14:textId="77777777" w:rsidR="000F0AB5" w:rsidRPr="000F0AB5" w:rsidRDefault="000F0AB5" w:rsidP="000F0AB5">
            <w:pPr>
              <w:spacing w:before="40" w:after="40"/>
              <w:rPr>
                <w:color w:val="5F483E" w:themeColor="accent4" w:themeShade="BF"/>
              </w:rPr>
            </w:pPr>
            <w:r w:rsidRPr="000F0AB5">
              <w:rPr>
                <w:color w:val="5F483E" w:themeColor="accent4" w:themeShade="BF"/>
              </w:rPr>
              <w:t>2018-Present</w:t>
            </w:r>
          </w:p>
          <w:p w14:paraId="045B9C11" w14:textId="77777777" w:rsidR="000F0AB5" w:rsidRPr="000F0AB5" w:rsidRDefault="000F0AB5" w:rsidP="000F0AB5">
            <w:pPr>
              <w:rPr>
                <w:rFonts w:cstheme="minorHAnsi"/>
                <w:b/>
                <w:bCs/>
                <w:color w:val="5E7697" w:themeColor="accent1"/>
                <w:sz w:val="20"/>
                <w:szCs w:val="20"/>
                <w:shd w:val="clear" w:color="auto" w:fill="FFFFFF"/>
              </w:rPr>
            </w:pPr>
            <w:r w:rsidRPr="000F0AB5">
              <w:rPr>
                <w:rFonts w:cstheme="minorHAnsi"/>
                <w:b/>
                <w:bCs/>
                <w:color w:val="5E7697" w:themeColor="accent1"/>
                <w:sz w:val="20"/>
                <w:szCs w:val="20"/>
                <w:shd w:val="clear" w:color="auto" w:fill="FFFFFF"/>
              </w:rPr>
              <w:t>Product Knowledge · Creativity and Resourcefulness · Goal-Oriented Focus · Tenacity · Patience · Empathy</w:t>
            </w:r>
          </w:p>
          <w:p w14:paraId="497EDDF0" w14:textId="77777777" w:rsidR="000F0AB5" w:rsidRPr="000F0AB5" w:rsidRDefault="000F0AB5" w:rsidP="000F0AB5">
            <w:pPr>
              <w:rPr>
                <w:sz w:val="20"/>
                <w:szCs w:val="20"/>
              </w:rPr>
            </w:pPr>
            <w:r w:rsidRPr="000F0AB5">
              <w:rPr>
                <w:sz w:val="20"/>
                <w:szCs w:val="20"/>
              </w:rPr>
              <w:t>- Dedicated customer service representative with 5 years of experience and a proven track record in handling high-pressure situations.</w:t>
            </w:r>
          </w:p>
          <w:p w14:paraId="23152F02" w14:textId="77777777" w:rsidR="000F0AB5" w:rsidRPr="000F0AB5" w:rsidRDefault="000F0AB5" w:rsidP="000F0AB5">
            <w:pPr>
              <w:rPr>
                <w:rFonts w:cstheme="minorHAnsi"/>
                <w:b/>
                <w:bCs/>
                <w:color w:val="5E7697" w:themeColor="accent1"/>
                <w:sz w:val="20"/>
                <w:szCs w:val="20"/>
                <w:shd w:val="clear" w:color="auto" w:fill="FFFFFF"/>
              </w:rPr>
            </w:pPr>
            <w:r w:rsidRPr="000F0AB5">
              <w:rPr>
                <w:sz w:val="20"/>
                <w:szCs w:val="20"/>
              </w:rPr>
              <w:t>- Resolution specialist with troubleshooting and support experience for customers in the health, technology, and financial services industries.</w:t>
            </w:r>
          </w:p>
          <w:p w14:paraId="7EB92C00" w14:textId="3DCE6C83" w:rsidR="000F0AB5" w:rsidRPr="000F0AB5" w:rsidRDefault="000F0AB5" w:rsidP="000F0AB5">
            <w:pPr>
              <w:rPr>
                <w:sz w:val="20"/>
                <w:szCs w:val="20"/>
              </w:rPr>
            </w:pPr>
            <w:r w:rsidRPr="000F0AB5">
              <w:rPr>
                <w:sz w:val="20"/>
                <w:szCs w:val="20"/>
              </w:rPr>
              <w:t xml:space="preserve"> - Handled a high volume of inbound calls from client employees, as well as outbound calls for follow-up as needed.</w:t>
            </w:r>
          </w:p>
          <w:p w14:paraId="18F75484" w14:textId="16A99906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30C858A" wp14:editId="1DF01D6D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0B7E8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CB5CB8" w14:textId="3A98892A" w:rsidR="00161E6E" w:rsidRPr="00161E6E" w:rsidRDefault="001A6BC0" w:rsidP="0007323D">
            <w:pPr>
              <w:pStyle w:val="Heading2"/>
            </w:pPr>
            <w:r w:rsidRPr="003055E7">
              <w:rPr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69B19DF" wp14:editId="7B7717F0">
                  <wp:simplePos x="0" y="0"/>
                  <wp:positionH relativeFrom="column">
                    <wp:posOffset>1788160</wp:posOffset>
                  </wp:positionH>
                  <wp:positionV relativeFrom="page">
                    <wp:posOffset>2939415</wp:posOffset>
                  </wp:positionV>
                  <wp:extent cx="525145" cy="144145"/>
                  <wp:effectExtent l="0" t="0" r="8255" b="8255"/>
                  <wp:wrapSquare wrapText="bothSides"/>
                  <wp:docPr id="40469022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055E7">
              <w:rPr>
                <w:noProof/>
                <w:color w:val="auto"/>
              </w:rPr>
              <w:drawing>
                <wp:anchor distT="0" distB="0" distL="114300" distR="114300" simplePos="0" relativeHeight="251663360" behindDoc="0" locked="0" layoutInCell="1" allowOverlap="1" wp14:anchorId="63414615" wp14:editId="2F5750E2">
                  <wp:simplePos x="0" y="0"/>
                  <wp:positionH relativeFrom="column">
                    <wp:posOffset>3012440</wp:posOffset>
                  </wp:positionH>
                  <wp:positionV relativeFrom="page">
                    <wp:posOffset>2930525</wp:posOffset>
                  </wp:positionV>
                  <wp:extent cx="459740" cy="154940"/>
                  <wp:effectExtent l="0" t="0" r="0" b="0"/>
                  <wp:wrapSquare wrapText="bothSides"/>
                  <wp:docPr id="776031102" name="Picture 77603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8F3" w:rsidRPr="003055E7">
              <w:rPr>
                <w:noProof/>
                <w:color w:val="auto"/>
              </w:rPr>
              <w:drawing>
                <wp:anchor distT="0" distB="0" distL="114300" distR="114300" simplePos="0" relativeHeight="251660288" behindDoc="0" locked="0" layoutInCell="1" allowOverlap="1" wp14:anchorId="1A5F56A5" wp14:editId="29C1069E">
                  <wp:simplePos x="0" y="0"/>
                  <wp:positionH relativeFrom="column">
                    <wp:posOffset>1256665</wp:posOffset>
                  </wp:positionH>
                  <wp:positionV relativeFrom="page">
                    <wp:posOffset>2930525</wp:posOffset>
                  </wp:positionV>
                  <wp:extent cx="466725" cy="152400"/>
                  <wp:effectExtent l="0" t="0" r="9525" b="0"/>
                  <wp:wrapSquare wrapText="bothSides"/>
                  <wp:docPr id="2174919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duotone>
                              <a:prstClr val="black"/>
                              <a:schemeClr val="bg1">
                                <a:lumMod val="9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8F3" w:rsidRPr="003055E7">
              <w:rPr>
                <w:noProof/>
                <w:color w:val="auto"/>
              </w:rPr>
              <w:drawing>
                <wp:anchor distT="0" distB="0" distL="114300" distR="114300" simplePos="0" relativeHeight="251662336" behindDoc="0" locked="0" layoutInCell="1" allowOverlap="1" wp14:anchorId="6F671D07" wp14:editId="070CF780">
                  <wp:simplePos x="0" y="0"/>
                  <wp:positionH relativeFrom="column">
                    <wp:posOffset>2380615</wp:posOffset>
                  </wp:positionH>
                  <wp:positionV relativeFrom="page">
                    <wp:posOffset>2930525</wp:posOffset>
                  </wp:positionV>
                  <wp:extent cx="558165" cy="153670"/>
                  <wp:effectExtent l="0" t="0" r="0" b="0"/>
                  <wp:wrapSquare wrapText="bothSides"/>
                  <wp:docPr id="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8F3" w:rsidRPr="003055E7">
              <w:rPr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BAE8DD5" wp14:editId="7020A116">
                  <wp:simplePos x="0" y="0"/>
                  <wp:positionH relativeFrom="column">
                    <wp:posOffset>628015</wp:posOffset>
                  </wp:positionH>
                  <wp:positionV relativeFrom="page">
                    <wp:posOffset>2940050</wp:posOffset>
                  </wp:positionV>
                  <wp:extent cx="570230" cy="145415"/>
                  <wp:effectExtent l="0" t="0" r="1270" b="6985"/>
                  <wp:wrapTopAndBottom/>
                  <wp:docPr id="1288670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14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8F3" w:rsidRPr="003055E7">
              <w:rPr>
                <w:noProof/>
                <w:color w:val="auto"/>
              </w:rPr>
              <w:drawing>
                <wp:anchor distT="0" distB="0" distL="114300" distR="114300" simplePos="0" relativeHeight="251658240" behindDoc="1" locked="0" layoutInCell="1" allowOverlap="1" wp14:anchorId="43619E56" wp14:editId="77CCEAB1">
                  <wp:simplePos x="0" y="0"/>
                  <wp:positionH relativeFrom="column">
                    <wp:posOffset>-57785</wp:posOffset>
                  </wp:positionH>
                  <wp:positionV relativeFrom="page">
                    <wp:posOffset>2940050</wp:posOffset>
                  </wp:positionV>
                  <wp:extent cx="647700" cy="145415"/>
                  <wp:effectExtent l="0" t="0" r="0" b="6985"/>
                  <wp:wrapTopAndBottom/>
                  <wp:docPr id="10411757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duotone>
                              <a:prstClr val="black"/>
                              <a:schemeClr val="tx1">
                                <a:lumMod val="50000"/>
                                <a:lumOff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4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3F18" w:rsidRPr="003055E7">
              <w:rPr>
                <w:color w:val="auto"/>
              </w:rPr>
              <w:t>CERFTIFICATIONS</w:t>
            </w:r>
            <w:r w:rsidR="007948F3">
              <w:rPr>
                <w:noProof/>
              </w:rPr>
              <w:t xml:space="preserve">  </w:t>
            </w:r>
          </w:p>
          <w:p w14:paraId="08CD4EDE" w14:textId="11721319" w:rsidR="00161E6E" w:rsidRPr="00161E6E" w:rsidRDefault="00161E6E" w:rsidP="00161E6E">
            <w:pPr>
              <w:pStyle w:val="Date"/>
              <w:numPr>
                <w:ilvl w:val="0"/>
                <w:numId w:val="3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Nam fermentum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purus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gramStart"/>
            <w:r w:rsidRPr="00161E6E">
              <w:rPr>
                <w:color w:val="5E7697" w:themeColor="accent1"/>
                <w:sz w:val="20"/>
                <w:szCs w:val="20"/>
              </w:rPr>
              <w:t>et</w:t>
            </w:r>
            <w:r w:rsidR="007948F3" w:rsidRPr="007948F3">
              <w:rPr>
                <w:color w:val="4C4C4C" w:themeColor="background2" w:themeShade="BF"/>
              </w:rPr>
              <w:t xml:space="preserve"> </w:t>
            </w:r>
            <w:r w:rsidRPr="00161E6E">
              <w:rPr>
                <w:color w:val="5E7697" w:themeColor="accent1"/>
                <w:sz w:val="20"/>
                <w:szCs w:val="20"/>
              </w:rPr>
              <w:t xml:space="preserve"> convallis</w:t>
            </w:r>
            <w:proofErr w:type="gramEnd"/>
            <w:r w:rsidRPr="00161E6E">
              <w:rPr>
                <w:color w:val="5E7697" w:themeColor="accent1"/>
                <w:sz w:val="20"/>
                <w:szCs w:val="20"/>
              </w:rPr>
              <w:t xml:space="preserve"> lacinia.</w:t>
            </w:r>
          </w:p>
          <w:p w14:paraId="47574C2D" w14:textId="77777777" w:rsidR="00161E6E" w:rsidRPr="00161E6E" w:rsidRDefault="00161E6E" w:rsidP="00161E6E">
            <w:pPr>
              <w:pStyle w:val="Date"/>
              <w:numPr>
                <w:ilvl w:val="0"/>
                <w:numId w:val="3"/>
              </w:numPr>
              <w:rPr>
                <w:color w:val="5E7697" w:themeColor="accent1"/>
                <w:sz w:val="20"/>
                <w:szCs w:val="20"/>
              </w:rPr>
            </w:pP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Phasellus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varius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est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at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sem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bibendum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, sed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rutrum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nibh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tempus.</w:t>
            </w:r>
          </w:p>
          <w:p w14:paraId="7B1236A8" w14:textId="77777777" w:rsidR="00161E6E" w:rsidRPr="00161E6E" w:rsidRDefault="00161E6E" w:rsidP="00161E6E">
            <w:pPr>
              <w:pStyle w:val="Date"/>
              <w:numPr>
                <w:ilvl w:val="0"/>
                <w:numId w:val="3"/>
              </w:numPr>
              <w:rPr>
                <w:color w:val="5E7697" w:themeColor="accent1"/>
                <w:sz w:val="20"/>
                <w:szCs w:val="20"/>
              </w:rPr>
            </w:pP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Praesent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vel mi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tincidunt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sapien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egestas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suscipit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et at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lectus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>.</w:t>
            </w:r>
          </w:p>
          <w:p w14:paraId="04C7C2D8" w14:textId="77777777" w:rsidR="00161E6E" w:rsidRPr="00161E6E" w:rsidRDefault="00161E6E" w:rsidP="00161E6E">
            <w:pPr>
              <w:pStyle w:val="Date"/>
              <w:numPr>
                <w:ilvl w:val="0"/>
                <w:numId w:val="3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Proin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blandit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ex ac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molestie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ullamcorper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>.</w:t>
            </w:r>
          </w:p>
          <w:p w14:paraId="7E8A9D06" w14:textId="77777777" w:rsidR="00161E6E" w:rsidRPr="00161E6E" w:rsidRDefault="00161E6E" w:rsidP="00161E6E">
            <w:pPr>
              <w:pStyle w:val="Date"/>
              <w:numPr>
                <w:ilvl w:val="0"/>
                <w:numId w:val="3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Donec at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justo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vel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metus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scelerisque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elementum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sagittis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nec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ante.</w:t>
            </w:r>
          </w:p>
          <w:p w14:paraId="26B6F71A" w14:textId="77777777" w:rsidR="00161E6E" w:rsidRPr="00161E6E" w:rsidRDefault="00161E6E" w:rsidP="00161E6E">
            <w:pPr>
              <w:pStyle w:val="Date"/>
              <w:numPr>
                <w:ilvl w:val="0"/>
                <w:numId w:val="4"/>
              </w:numPr>
              <w:rPr>
                <w:color w:val="5E7697" w:themeColor="accent1"/>
                <w:sz w:val="20"/>
                <w:szCs w:val="20"/>
              </w:rPr>
            </w:pP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Phasellus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interdum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urna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vel nisi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sollicitudin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, sed pulvinar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orci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ullamcorper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>.</w:t>
            </w:r>
          </w:p>
          <w:p w14:paraId="5432671A" w14:textId="77777777" w:rsidR="00161E6E" w:rsidRPr="00161E6E" w:rsidRDefault="00161E6E" w:rsidP="00161E6E">
            <w:pPr>
              <w:pStyle w:val="Date"/>
              <w:numPr>
                <w:ilvl w:val="0"/>
                <w:numId w:val="4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In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commodo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diam id pulvinar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vulputate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>.</w:t>
            </w:r>
          </w:p>
          <w:p w14:paraId="2CAA354D" w14:textId="77777777" w:rsidR="00161E6E" w:rsidRPr="00161E6E" w:rsidRDefault="00161E6E" w:rsidP="00161E6E">
            <w:pPr>
              <w:pStyle w:val="Date"/>
              <w:numPr>
                <w:ilvl w:val="0"/>
                <w:numId w:val="4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Sed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pretium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metus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eget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nibh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convallis, vel gravida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elit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maximus.</w:t>
            </w:r>
          </w:p>
          <w:p w14:paraId="18CB912F" w14:textId="77777777" w:rsidR="00161E6E" w:rsidRPr="00161E6E" w:rsidRDefault="00161E6E" w:rsidP="00161E6E">
            <w:pPr>
              <w:pStyle w:val="Date"/>
              <w:numPr>
                <w:ilvl w:val="0"/>
                <w:numId w:val="4"/>
              </w:numPr>
              <w:rPr>
                <w:color w:val="5E7697" w:themeColor="accent1"/>
                <w:sz w:val="20"/>
                <w:szCs w:val="20"/>
              </w:rPr>
            </w:pPr>
            <w:r w:rsidRPr="00161E6E">
              <w:rPr>
                <w:color w:val="5E7697" w:themeColor="accent1"/>
                <w:sz w:val="20"/>
                <w:szCs w:val="20"/>
              </w:rPr>
              <w:t xml:space="preserve">Mauris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quis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tortor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a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quam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luctus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 xml:space="preserve"> </w:t>
            </w:r>
            <w:proofErr w:type="spellStart"/>
            <w:r w:rsidRPr="00161E6E">
              <w:rPr>
                <w:color w:val="5E7697" w:themeColor="accent1"/>
                <w:sz w:val="20"/>
                <w:szCs w:val="20"/>
              </w:rPr>
              <w:t>tempor</w:t>
            </w:r>
            <w:proofErr w:type="spellEnd"/>
            <w:r w:rsidRPr="00161E6E">
              <w:rPr>
                <w:color w:val="5E7697" w:themeColor="accent1"/>
                <w:sz w:val="20"/>
                <w:szCs w:val="20"/>
              </w:rPr>
              <w:t>.</w:t>
            </w:r>
          </w:p>
          <w:p w14:paraId="2DF513C2" w14:textId="5C48919E" w:rsidR="00F716E1" w:rsidRPr="00173B36" w:rsidRDefault="00F716E1" w:rsidP="009D3F18">
            <w:pPr>
              <w:pStyle w:val="Date"/>
            </w:pPr>
          </w:p>
        </w:tc>
      </w:tr>
      <w:tr w:rsidR="00F716E1" w:rsidRPr="00320ECB" w14:paraId="6315C7F8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E297DA1BA16944B0A8B047890588397E"/>
              </w:placeholder>
              <w:temporary/>
              <w:showingPlcHdr/>
              <w15:appearance w15:val="hidden"/>
            </w:sdtPr>
            <w:sdtContent>
              <w:p w14:paraId="5F39D0DC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480E8115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A91FB7D" wp14:editId="6D69AB5F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4275A7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7AD173" w14:textId="32BA1B4D" w:rsidR="00F716E1" w:rsidRPr="00173B36" w:rsidRDefault="003C117E" w:rsidP="00262B06">
            <w:pPr>
              <w:pStyle w:val="Heading2"/>
            </w:pPr>
            <w:r>
              <w:t>Certificate Of Completion</w:t>
            </w:r>
          </w:p>
          <w:p w14:paraId="55C22C47" w14:textId="12BAEDF9" w:rsidR="00F716E1" w:rsidRPr="00173B36" w:rsidRDefault="003C117E" w:rsidP="00262B06">
            <w:pPr>
              <w:pStyle w:val="Date"/>
            </w:pPr>
            <w:r>
              <w:t>2022-2023</w:t>
            </w:r>
          </w:p>
          <w:p w14:paraId="7B99728C" w14:textId="46CE697D" w:rsidR="003C117E" w:rsidRPr="003C117E" w:rsidRDefault="003C117E" w:rsidP="00262B06">
            <w:pPr>
              <w:rPr>
                <w:rFonts w:ascii="Noto Sans" w:hAnsi="Noto Sans" w:cs="Noto Sans"/>
                <w:color w:val="595959"/>
                <w:sz w:val="21"/>
                <w:szCs w:val="21"/>
              </w:rPr>
            </w:pPr>
            <w:r w:rsidRPr="003C117E">
              <w:rPr>
                <w:rFonts w:ascii="Noto Sans" w:hAnsi="Noto Sans" w:cs="Noto Sans"/>
                <w:sz w:val="21"/>
                <w:szCs w:val="21"/>
              </w:rPr>
              <w:t>University of Central Florida</w:t>
            </w:r>
            <w:r>
              <w:rPr>
                <w:rFonts w:ascii="Noto Sans" w:hAnsi="Noto Sans" w:cs="Noto Sans"/>
                <w:color w:val="595959"/>
                <w:sz w:val="21"/>
                <w:szCs w:val="21"/>
              </w:rPr>
              <w:t xml:space="preserve"> </w:t>
            </w:r>
            <w:r w:rsidRPr="003C117E">
              <w:rPr>
                <w:rFonts w:ascii="Noto Sans" w:hAnsi="Noto Sans" w:cs="Noto Sans"/>
                <w:color w:val="595959"/>
                <w:sz w:val="21"/>
                <w:szCs w:val="21"/>
              </w:rPr>
              <w:t>-</w:t>
            </w:r>
            <w:r>
              <w:rPr>
                <w:rFonts w:ascii="Noto Sans" w:hAnsi="Noto Sans" w:cs="Noto Sans"/>
                <w:color w:val="595959"/>
                <w:sz w:val="21"/>
                <w:szCs w:val="21"/>
              </w:rPr>
              <w:t>Orlando, FL</w:t>
            </w:r>
          </w:p>
          <w:p w14:paraId="71EA1C01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9E047DD" wp14:editId="7C318F92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510208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D415351" w14:textId="3B8909D2" w:rsidR="00F716E1" w:rsidRPr="00173B36" w:rsidRDefault="003C117E" w:rsidP="00262B06">
            <w:pPr>
              <w:pStyle w:val="Heading2"/>
            </w:pPr>
            <w:r>
              <w:t>High School Diploma</w:t>
            </w:r>
          </w:p>
          <w:p w14:paraId="0E261522" w14:textId="399D52D4" w:rsidR="00B54AD3" w:rsidRPr="00173B36" w:rsidRDefault="003C117E" w:rsidP="00262B06">
            <w:pPr>
              <w:pStyle w:val="Date"/>
            </w:pPr>
            <w:r>
              <w:t>2017</w:t>
            </w:r>
          </w:p>
          <w:p w14:paraId="6605707F" w14:textId="7FA103E0" w:rsidR="00F716E1" w:rsidRPr="00173B36" w:rsidRDefault="003C117E" w:rsidP="003C117E">
            <w:r w:rsidRPr="003C117E">
              <w:rPr>
                <w:rFonts w:ascii="Noto Sans" w:hAnsi="Noto Sans" w:cs="Noto Sans"/>
                <w:color w:val="595959"/>
                <w:sz w:val="21"/>
                <w:szCs w:val="21"/>
              </w:rPr>
              <w:t>Blanche Ely High School - Pompano Beach, FL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9B9AC59" w14:textId="77777777" w:rsidR="00F716E1" w:rsidRPr="00173B36" w:rsidRDefault="00F716E1" w:rsidP="00262B06"/>
        </w:tc>
      </w:tr>
    </w:tbl>
    <w:p w14:paraId="55A555D3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8BF1" w14:textId="77777777" w:rsidR="00C160AB" w:rsidRDefault="00C160AB" w:rsidP="00BA3E51">
      <w:pPr>
        <w:spacing w:line="240" w:lineRule="auto"/>
      </w:pPr>
      <w:r>
        <w:separator/>
      </w:r>
    </w:p>
  </w:endnote>
  <w:endnote w:type="continuationSeparator" w:id="0">
    <w:p w14:paraId="30AF9D84" w14:textId="77777777" w:rsidR="00C160AB" w:rsidRDefault="00C160A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C377" w14:textId="77777777" w:rsidR="00C160AB" w:rsidRDefault="00C160AB" w:rsidP="00BA3E51">
      <w:pPr>
        <w:spacing w:line="240" w:lineRule="auto"/>
      </w:pPr>
      <w:r>
        <w:separator/>
      </w:r>
    </w:p>
  </w:footnote>
  <w:footnote w:type="continuationSeparator" w:id="0">
    <w:p w14:paraId="58AFC55A" w14:textId="77777777" w:rsidR="00C160AB" w:rsidRDefault="00C160A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864"/>
    <w:multiLevelType w:val="multilevel"/>
    <w:tmpl w:val="73C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F28F7"/>
    <w:multiLevelType w:val="multilevel"/>
    <w:tmpl w:val="A04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A85A46"/>
    <w:multiLevelType w:val="hybridMultilevel"/>
    <w:tmpl w:val="ED76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31680">
    <w:abstractNumId w:val="2"/>
  </w:num>
  <w:num w:numId="2" w16cid:durableId="1912109610">
    <w:abstractNumId w:val="3"/>
  </w:num>
  <w:num w:numId="3" w16cid:durableId="1889803919">
    <w:abstractNumId w:val="0"/>
  </w:num>
  <w:num w:numId="4" w16cid:durableId="23967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8"/>
    <w:rsid w:val="00041F8A"/>
    <w:rsid w:val="00045F2E"/>
    <w:rsid w:val="00055BBC"/>
    <w:rsid w:val="0007323D"/>
    <w:rsid w:val="00073BF3"/>
    <w:rsid w:val="00077FEB"/>
    <w:rsid w:val="00081B51"/>
    <w:rsid w:val="000A6E00"/>
    <w:rsid w:val="000C7293"/>
    <w:rsid w:val="000D3891"/>
    <w:rsid w:val="000F0AB5"/>
    <w:rsid w:val="000F3FE2"/>
    <w:rsid w:val="00140582"/>
    <w:rsid w:val="00144334"/>
    <w:rsid w:val="00157DB0"/>
    <w:rsid w:val="00161E6E"/>
    <w:rsid w:val="00173B36"/>
    <w:rsid w:val="00177BCB"/>
    <w:rsid w:val="001A1BE0"/>
    <w:rsid w:val="001A6BC0"/>
    <w:rsid w:val="001E5794"/>
    <w:rsid w:val="001F6D5E"/>
    <w:rsid w:val="00217454"/>
    <w:rsid w:val="002251C8"/>
    <w:rsid w:val="0023600D"/>
    <w:rsid w:val="00241482"/>
    <w:rsid w:val="00250988"/>
    <w:rsid w:val="00261E7B"/>
    <w:rsid w:val="00262B06"/>
    <w:rsid w:val="00293BB8"/>
    <w:rsid w:val="002954B8"/>
    <w:rsid w:val="002A4A92"/>
    <w:rsid w:val="002B0852"/>
    <w:rsid w:val="002C0662"/>
    <w:rsid w:val="002D5478"/>
    <w:rsid w:val="003055E7"/>
    <w:rsid w:val="00320ECB"/>
    <w:rsid w:val="00344FC0"/>
    <w:rsid w:val="00377A0D"/>
    <w:rsid w:val="00382737"/>
    <w:rsid w:val="003C117E"/>
    <w:rsid w:val="003D4D0A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73402D"/>
    <w:rsid w:val="00792D43"/>
    <w:rsid w:val="007948F3"/>
    <w:rsid w:val="007B30FE"/>
    <w:rsid w:val="007B7A61"/>
    <w:rsid w:val="007E1FA8"/>
    <w:rsid w:val="007E6083"/>
    <w:rsid w:val="0082777B"/>
    <w:rsid w:val="00833D27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2BCA"/>
    <w:rsid w:val="00962E61"/>
    <w:rsid w:val="0097490A"/>
    <w:rsid w:val="00986331"/>
    <w:rsid w:val="009A6667"/>
    <w:rsid w:val="009C7105"/>
    <w:rsid w:val="009D3F18"/>
    <w:rsid w:val="00A122BB"/>
    <w:rsid w:val="00A37F9E"/>
    <w:rsid w:val="00AB7FE5"/>
    <w:rsid w:val="00AC1E5A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160AB"/>
    <w:rsid w:val="00C45FA1"/>
    <w:rsid w:val="00C532FC"/>
    <w:rsid w:val="00C75D84"/>
    <w:rsid w:val="00C857CB"/>
    <w:rsid w:val="00CA3BCD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C3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character" w:customStyle="1" w:styleId="issue-underline">
    <w:name w:val="issue-underline"/>
    <w:basedOn w:val="DefaultParagraphFont"/>
    <w:rsid w:val="000F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J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C2DD031CCA4DFEAED25646862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C45DD-DB71-4F17-90B6-BD53A3CA553C}"/>
      </w:docPartPr>
      <w:docPartBody>
        <w:p w:rsidR="00253CAD" w:rsidRDefault="00000000">
          <w:pPr>
            <w:pStyle w:val="2CC2DD031CCA4DFEAED25646862A1862"/>
          </w:pPr>
          <w:r w:rsidRPr="00173B36">
            <w:t>CONTACT</w:t>
          </w:r>
        </w:p>
      </w:docPartBody>
    </w:docPart>
    <w:docPart>
      <w:docPartPr>
        <w:name w:val="F3235C53E4854075823881942CA8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188D-4903-4579-BC36-63FCF3F71E54}"/>
      </w:docPartPr>
      <w:docPartBody>
        <w:p w:rsidR="00253CAD" w:rsidRDefault="00000000">
          <w:pPr>
            <w:pStyle w:val="F3235C53E4854075823881942CA85DC0"/>
          </w:pPr>
          <w:r w:rsidRPr="00173B36">
            <w:t>PROFILE</w:t>
          </w:r>
        </w:p>
      </w:docPartBody>
    </w:docPart>
    <w:docPart>
      <w:docPartPr>
        <w:name w:val="F490184898514F88B679248191634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33F7-572A-4EC9-A286-817867EBCFC0}"/>
      </w:docPartPr>
      <w:docPartBody>
        <w:p w:rsidR="00253CAD" w:rsidRDefault="00000000">
          <w:pPr>
            <w:pStyle w:val="F490184898514F88B679248191634640"/>
          </w:pPr>
          <w:r w:rsidRPr="00173B36">
            <w:t>SKILLS</w:t>
          </w:r>
        </w:p>
      </w:docPartBody>
    </w:docPart>
    <w:docPart>
      <w:docPartPr>
        <w:name w:val="B09D94265B7D4D358918CF1027E8F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A9FA5-3DEC-4733-965E-B4D091CC21CF}"/>
      </w:docPartPr>
      <w:docPartBody>
        <w:p w:rsidR="00253CAD" w:rsidRDefault="00000000">
          <w:pPr>
            <w:pStyle w:val="B09D94265B7D4D358918CF1027E8F82D"/>
          </w:pPr>
          <w:r w:rsidRPr="00173B36">
            <w:t>EXPERIENCE</w:t>
          </w:r>
        </w:p>
      </w:docPartBody>
    </w:docPart>
    <w:docPart>
      <w:docPartPr>
        <w:name w:val="E297DA1BA16944B0A8B0478905883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C1DAD-F87C-4FAF-9E53-C1A424CBE4D3}"/>
      </w:docPartPr>
      <w:docPartBody>
        <w:p w:rsidR="00253CAD" w:rsidRDefault="00000000">
          <w:pPr>
            <w:pStyle w:val="E297DA1BA16944B0A8B047890588397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75639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B2"/>
    <w:rsid w:val="00253CAD"/>
    <w:rsid w:val="00321EB2"/>
    <w:rsid w:val="006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2DD031CCA4DFEAED25646862A1862">
    <w:name w:val="2CC2DD031CCA4DFEAED25646862A1862"/>
  </w:style>
  <w:style w:type="paragraph" w:customStyle="1" w:styleId="F3235C53E4854075823881942CA85DC0">
    <w:name w:val="F3235C53E4854075823881942CA85DC0"/>
  </w:style>
  <w:style w:type="paragraph" w:customStyle="1" w:styleId="F490184898514F88B679248191634640">
    <w:name w:val="F490184898514F88B679248191634640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B09D94265B7D4D358918CF1027E8F82D">
    <w:name w:val="B09D94265B7D4D358918CF1027E8F82D"/>
  </w:style>
  <w:style w:type="paragraph" w:customStyle="1" w:styleId="E297DA1BA16944B0A8B047890588397E">
    <w:name w:val="E297DA1BA16944B0A8B0478905883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2023-04-07T18:22:00Z</dcterms:created>
  <dcterms:modified xsi:type="dcterms:W3CDTF">2023-04-11T02:39:00Z</dcterms:modified>
</cp:coreProperties>
</file>